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6229CC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D087E9E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3AFB752" wp14:editId="26AA9F5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552450</wp:posOffset>
                      </wp:positionV>
                      <wp:extent cx="2122805" cy="2122805"/>
                      <wp:effectExtent l="19050" t="19050" r="29845" b="29845"/>
                      <wp:wrapNone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93B56E" id="Oval 2" o:spid="_x0000_s1026" alt="Title: Professional Headshot of Man" style="position:absolute;margin-left:.1pt;margin-top:43.5pt;width:167.15pt;height:167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FvzjjWANgIAgDYCABQAAABkcnMv&#10;bWVkaWEvaW1hZ2UxLmpwZ//Y/+AAEEpGSUYAAQEBAHgAeAAA/+EAIkV4aWYAAE1NACoAAAAIAAEB&#10;EgADAAAAAQABAAAAAAAA/9sAQwACAQECAQECAgICAgICAgMFAwMDAwMGBAQDBQcGBwcHBgcHCAkL&#10;CQgICggHBwoNCgoLDAwMDAcJDg8NDA4LDAwM/9sAQwECAgIDAwMGAwMGDAgHCAwMDAwMDAwMDAwM&#10;DAwMDAwMDAwMDAwMDAwMDAwMDAwMDAwMDAwMDAwMDAwMDAwMDAwM/8AAEQgC/ALM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" strokecolor="#94b6d2 [3204]" strokeweight="5pt">
                      <v:fill r:id="rId8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9EE324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20B1D65" w14:textId="1CF84932" w:rsidR="001B2ABD" w:rsidRDefault="00A00B91" w:rsidP="001B2ABD">
            <w:pPr>
              <w:pStyle w:val="Title"/>
            </w:pPr>
            <w:r>
              <w:t>manish singhal</w:t>
            </w:r>
          </w:p>
          <w:p w14:paraId="7F735220" w14:textId="53466491" w:rsidR="001B2ABD" w:rsidRPr="00A00B91" w:rsidRDefault="00A00B91" w:rsidP="001B2ABD">
            <w:pPr>
              <w:pStyle w:val="Subtitle"/>
              <w:rPr>
                <w:color w:val="auto"/>
              </w:rPr>
            </w:pPr>
            <w:r w:rsidRPr="005455FF">
              <w:rPr>
                <w:spacing w:val="0"/>
                <w:w w:val="61"/>
              </w:rPr>
              <w:t>SOFTWARE DEVELOPE</w:t>
            </w:r>
            <w:r w:rsidRPr="005455FF">
              <w:rPr>
                <w:w w:val="61"/>
              </w:rPr>
              <w:t>R</w:t>
            </w:r>
          </w:p>
        </w:tc>
      </w:tr>
      <w:tr w:rsidR="001B2ABD" w14:paraId="0A4B23D8" w14:textId="77777777" w:rsidTr="00D226A7">
        <w:tc>
          <w:tcPr>
            <w:tcW w:w="3600" w:type="dxa"/>
            <w:shd w:val="clear" w:color="auto" w:fill="auto"/>
          </w:tcPr>
          <w:sdt>
            <w:sdtPr>
              <w:id w:val="-1711873194"/>
              <w:placeholder>
                <w:docPart w:val="B9B6E6482BBA4BDABDA4D923FA692308"/>
              </w:placeholder>
              <w:temporary/>
              <w:showingPlcHdr/>
              <w15:appearance w15:val="hidden"/>
            </w:sdtPr>
            <w:sdtContent>
              <w:p w14:paraId="78E622BC" w14:textId="77777777" w:rsidR="001B2ABD" w:rsidRPr="00D226A7" w:rsidRDefault="00036450" w:rsidP="00036450">
                <w:pPr>
                  <w:pStyle w:val="Heading3"/>
                </w:pPr>
                <w:r w:rsidRPr="00D226A7">
                  <w:t>Profile</w:t>
                </w:r>
              </w:p>
            </w:sdtContent>
          </w:sdt>
          <w:p w14:paraId="3EB69A00" w14:textId="3C1732A2" w:rsidR="00036450" w:rsidRPr="00D226A7" w:rsidRDefault="00B0280E" w:rsidP="00036450">
            <w:pPr>
              <w:rPr>
                <w:rFonts w:cs="Arial"/>
                <w:color w:val="46464E"/>
                <w:sz w:val="21"/>
                <w:szCs w:val="21"/>
                <w:shd w:val="clear" w:color="auto" w:fill="FFFFFF"/>
              </w:rPr>
            </w:pPr>
            <w:r w:rsidRPr="00D226A7">
              <w:rPr>
                <w:rFonts w:cs="Arial"/>
                <w:color w:val="46464E"/>
                <w:sz w:val="21"/>
                <w:szCs w:val="21"/>
                <w:shd w:val="clear" w:color="auto" w:fill="FFFFFF"/>
              </w:rPr>
              <w:t>Complex problem-solver with analytical and driven mindset. Dedicated to achieving demanding development objectives according to tight schedules while producing impeccable code.</w:t>
            </w:r>
          </w:p>
          <w:p w14:paraId="60FE4BF6" w14:textId="16B517C7" w:rsidR="00B0280E" w:rsidRPr="00D226A7" w:rsidRDefault="00B0280E" w:rsidP="00036450">
            <w:pPr>
              <w:rPr>
                <w:rFonts w:ascii="Century Gothic" w:hAnsi="Century Gothic" w:cs="Arial"/>
                <w:color w:val="46464E"/>
                <w:sz w:val="21"/>
                <w:szCs w:val="21"/>
                <w:shd w:val="clear" w:color="auto" w:fill="FFFFFF"/>
              </w:rPr>
            </w:pPr>
          </w:p>
          <w:p w14:paraId="68224D1D" w14:textId="7D476C9C" w:rsidR="00B0280E" w:rsidRPr="00D226A7" w:rsidRDefault="00B0280E" w:rsidP="00B0280E">
            <w:pPr>
              <w:pStyle w:val="Heading3"/>
            </w:pPr>
            <w:r w:rsidRPr="00D226A7">
              <w:t>Address</w:t>
            </w:r>
          </w:p>
          <w:p w14:paraId="06F539B1" w14:textId="519D2206" w:rsidR="00B0280E" w:rsidRPr="00D226A7" w:rsidRDefault="00B0280E" w:rsidP="00B0280E">
            <w:r w:rsidRPr="00D226A7">
              <w:t>13, Vishnupuri Nx, Indore M.P.</w:t>
            </w:r>
          </w:p>
          <w:p w14:paraId="3C5DE6FD" w14:textId="31336D4A" w:rsidR="00B0280E" w:rsidRPr="00D226A7" w:rsidRDefault="00B0280E" w:rsidP="00036450">
            <w:r w:rsidRPr="00D226A7">
              <w:t>India</w:t>
            </w:r>
          </w:p>
          <w:sdt>
            <w:sdtPr>
              <w:id w:val="-1954003311"/>
              <w:placeholder>
                <w:docPart w:val="6A21B4BCDAC741DEB1FFE37FDF0AB97B"/>
              </w:placeholder>
              <w:temporary/>
              <w:showingPlcHdr/>
              <w15:appearance w15:val="hidden"/>
            </w:sdtPr>
            <w:sdtContent>
              <w:p w14:paraId="7E3ED7F9" w14:textId="77777777" w:rsidR="00036450" w:rsidRPr="00D226A7" w:rsidRDefault="00CB0055" w:rsidP="00CB0055">
                <w:pPr>
                  <w:pStyle w:val="Heading3"/>
                </w:pPr>
                <w:r w:rsidRPr="00D226A7">
                  <w:t>Contact</w:t>
                </w:r>
              </w:p>
            </w:sdtContent>
          </w:sdt>
          <w:sdt>
            <w:sdtPr>
              <w:id w:val="1111563247"/>
              <w:placeholder>
                <w:docPart w:val="3E059813393C40C5AD89A62DB16EFCCD"/>
              </w:placeholder>
              <w:temporary/>
              <w:showingPlcHdr/>
              <w15:appearance w15:val="hidden"/>
            </w:sdtPr>
            <w:sdtContent>
              <w:p w14:paraId="4BF073D3" w14:textId="77777777" w:rsidR="004D3011" w:rsidRPr="00D226A7" w:rsidRDefault="004D3011" w:rsidP="004D3011">
                <w:r w:rsidRPr="00D226A7">
                  <w:t>PHONE:</w:t>
                </w:r>
              </w:p>
            </w:sdtContent>
          </w:sdt>
          <w:p w14:paraId="629855F8" w14:textId="3CF9C307" w:rsidR="004D3011" w:rsidRPr="00D226A7" w:rsidRDefault="004F1842" w:rsidP="004D3011">
            <w:r w:rsidRPr="00D226A7">
              <w:t>+91-7354522249</w:t>
            </w:r>
          </w:p>
          <w:p w14:paraId="23683944" w14:textId="77777777" w:rsidR="004D3011" w:rsidRPr="00D226A7" w:rsidRDefault="004D3011" w:rsidP="004D3011"/>
          <w:sdt>
            <w:sdtPr>
              <w:id w:val="-240260293"/>
              <w:placeholder>
                <w:docPart w:val="1F1AFA3D6C0B4625B54B927FF31D94B1"/>
              </w:placeholder>
              <w:temporary/>
              <w:showingPlcHdr/>
              <w15:appearance w15:val="hidden"/>
            </w:sdtPr>
            <w:sdtContent>
              <w:p w14:paraId="7069AC95" w14:textId="77777777" w:rsidR="004D3011" w:rsidRPr="00D226A7" w:rsidRDefault="004D3011" w:rsidP="004D3011">
                <w:r w:rsidRPr="00D226A7">
                  <w:t>EMAIL:</w:t>
                </w:r>
              </w:p>
            </w:sdtContent>
          </w:sdt>
          <w:p w14:paraId="210EC9E4" w14:textId="7CC76529" w:rsidR="00036450" w:rsidRPr="00D226A7" w:rsidRDefault="004F1842" w:rsidP="004D3011">
            <w:pPr>
              <w:rPr>
                <w:rStyle w:val="Hyperlink"/>
              </w:rPr>
            </w:pPr>
            <w:r w:rsidRPr="00D226A7">
              <w:t>Agrawalmanish727@gmail.com</w:t>
            </w:r>
          </w:p>
          <w:sdt>
            <w:sdtPr>
              <w:id w:val="-1444214663"/>
              <w:placeholder>
                <w:docPart w:val="450DC23A3C064289AD3BBA49954E1D74"/>
              </w:placeholder>
              <w:temporary/>
              <w:showingPlcHdr/>
              <w15:appearance w15:val="hidden"/>
            </w:sdtPr>
            <w:sdtContent>
              <w:p w14:paraId="4F63E9BF" w14:textId="77777777" w:rsidR="004D3011" w:rsidRPr="00D226A7" w:rsidRDefault="00CB0055" w:rsidP="00CB0055">
                <w:pPr>
                  <w:pStyle w:val="Heading3"/>
                </w:pPr>
                <w:r w:rsidRPr="00D226A7">
                  <w:t>Hobbies</w:t>
                </w:r>
              </w:p>
            </w:sdtContent>
          </w:sdt>
          <w:p w14:paraId="470B2DE3" w14:textId="11FE1373" w:rsidR="004D3011" w:rsidRPr="00D226A7" w:rsidRDefault="00721037" w:rsidP="004D3011">
            <w:r w:rsidRPr="00D226A7">
              <w:t>Traveling</w:t>
            </w:r>
          </w:p>
          <w:p w14:paraId="12EC2DB7" w14:textId="5F9E7134" w:rsidR="004D3011" w:rsidRPr="00D226A7" w:rsidRDefault="00721037" w:rsidP="004D3011">
            <w:r w:rsidRPr="00D226A7">
              <w:t>Internet Sufferings</w:t>
            </w:r>
          </w:p>
          <w:p w14:paraId="09A28D91" w14:textId="2BB26A0D" w:rsidR="004D3011" w:rsidRPr="00D226A7" w:rsidRDefault="004F1842" w:rsidP="004D3011">
            <w:r w:rsidRPr="00D226A7">
              <w:t>Blogging</w:t>
            </w:r>
          </w:p>
          <w:p w14:paraId="3C1D9D1D" w14:textId="3656C794" w:rsidR="004D3011" w:rsidRPr="00D226A7" w:rsidRDefault="004F1842" w:rsidP="004D3011">
            <w:r w:rsidRPr="00D226A7">
              <w:t>Explore New Things</w:t>
            </w:r>
          </w:p>
        </w:tc>
        <w:tc>
          <w:tcPr>
            <w:tcW w:w="720" w:type="dxa"/>
          </w:tcPr>
          <w:p w14:paraId="5721262B" w14:textId="77777777" w:rsidR="001B2ABD" w:rsidRPr="00D226A7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72C0F9111AD4714BD034989D0321FCC"/>
              </w:placeholder>
              <w:temporary/>
              <w:showingPlcHdr/>
              <w15:appearance w15:val="hidden"/>
            </w:sdtPr>
            <w:sdtContent>
              <w:p w14:paraId="2DC22826" w14:textId="77777777" w:rsidR="001B2ABD" w:rsidRPr="00D226A7" w:rsidRDefault="00E25A26" w:rsidP="00036450">
                <w:pPr>
                  <w:pStyle w:val="Heading2"/>
                </w:pPr>
                <w:r w:rsidRPr="00D226A7">
                  <w:t>EDUCATION</w:t>
                </w:r>
              </w:p>
            </w:sdtContent>
          </w:sdt>
          <w:p w14:paraId="0C8AFC32" w14:textId="5E35C405" w:rsidR="00036450" w:rsidRPr="00D226A7" w:rsidRDefault="00777803" w:rsidP="00B359E4">
            <w:pPr>
              <w:pStyle w:val="Heading4"/>
            </w:pPr>
            <w:r w:rsidRPr="00D226A7">
              <w:t>Excellence Higher Secondary School Sheopur</w:t>
            </w:r>
            <w:r w:rsidR="00721037" w:rsidRPr="00D226A7">
              <w:t xml:space="preserve"> [M.P.]</w:t>
            </w:r>
          </w:p>
          <w:p w14:paraId="4AF9BB18" w14:textId="6A4168B0" w:rsidR="00036450" w:rsidRPr="00D226A7" w:rsidRDefault="00777803" w:rsidP="00B359E4">
            <w:pPr>
              <w:pStyle w:val="Date"/>
            </w:pPr>
            <w:r w:rsidRPr="00D226A7">
              <w:t>2012</w:t>
            </w:r>
            <w:r w:rsidR="00036450" w:rsidRPr="00D226A7">
              <w:t xml:space="preserve"> </w:t>
            </w:r>
            <w:r w:rsidR="00B0280E" w:rsidRPr="00D226A7">
              <w:t>–</w:t>
            </w:r>
            <w:r w:rsidR="00036450" w:rsidRPr="00D226A7">
              <w:t xml:space="preserve"> </w:t>
            </w:r>
            <w:r w:rsidRPr="00D226A7">
              <w:t>2014</w:t>
            </w:r>
          </w:p>
          <w:p w14:paraId="287CF5BD" w14:textId="01F77DAA" w:rsidR="00B0280E" w:rsidRPr="00D226A7" w:rsidRDefault="00B0280E" w:rsidP="00B0280E">
            <w:r w:rsidRPr="00D226A7">
              <w:t>[</w:t>
            </w:r>
            <w:r w:rsidR="00D226A7">
              <w:t xml:space="preserve"> </w:t>
            </w:r>
            <w:r w:rsidRPr="00D226A7">
              <w:t xml:space="preserve">Higher </w:t>
            </w:r>
            <w:r w:rsidR="00BD630D" w:rsidRPr="00D226A7">
              <w:t>Education</w:t>
            </w:r>
            <w:r w:rsidR="00BD630D">
              <w:t xml:space="preserve"> ]</w:t>
            </w:r>
          </w:p>
          <w:p w14:paraId="20EE765C" w14:textId="77777777" w:rsidR="00036450" w:rsidRPr="00D226A7" w:rsidRDefault="00036450" w:rsidP="00036450"/>
          <w:p w14:paraId="773F68E8" w14:textId="52F7907F" w:rsidR="00036450" w:rsidRPr="00D226A7" w:rsidRDefault="00777803" w:rsidP="00B359E4">
            <w:pPr>
              <w:pStyle w:val="Heading4"/>
            </w:pPr>
            <w:r w:rsidRPr="00D226A7">
              <w:t>Jiwaji University Gwalior</w:t>
            </w:r>
            <w:r w:rsidR="00721037" w:rsidRPr="00D226A7">
              <w:t xml:space="preserve"> [M.P]</w:t>
            </w:r>
          </w:p>
          <w:p w14:paraId="56A8830B" w14:textId="56B3B9B9" w:rsidR="00036450" w:rsidRPr="00D226A7" w:rsidRDefault="00777803" w:rsidP="00B359E4">
            <w:pPr>
              <w:pStyle w:val="Date"/>
            </w:pPr>
            <w:r w:rsidRPr="00D226A7">
              <w:t>2014</w:t>
            </w:r>
            <w:r w:rsidR="00036450" w:rsidRPr="00D226A7">
              <w:t xml:space="preserve"> - </w:t>
            </w:r>
            <w:r w:rsidRPr="00D226A7">
              <w:t>2017</w:t>
            </w:r>
          </w:p>
          <w:p w14:paraId="19B81317" w14:textId="2F8DCECA" w:rsidR="00036450" w:rsidRPr="00D226A7" w:rsidRDefault="00777803" w:rsidP="00036450">
            <w:r w:rsidRPr="00D226A7">
              <w:t>B.Com</w:t>
            </w:r>
            <w:r w:rsidR="00B0280E" w:rsidRPr="00D226A7">
              <w:t xml:space="preserve"> [</w:t>
            </w:r>
            <w:r w:rsidR="00D226A7">
              <w:t xml:space="preserve"> </w:t>
            </w:r>
            <w:r w:rsidR="00D226A7" w:rsidRPr="00D226A7">
              <w:t>Graduati</w:t>
            </w:r>
            <w:r w:rsidR="00D226A7">
              <w:t>o</w:t>
            </w:r>
            <w:r w:rsidR="00D226A7" w:rsidRPr="00D226A7">
              <w:t>n</w:t>
            </w:r>
            <w:r w:rsidR="00D226A7">
              <w:t xml:space="preserve"> </w:t>
            </w:r>
            <w:r w:rsidR="00B0280E" w:rsidRPr="00D226A7">
              <w:t>]</w:t>
            </w:r>
          </w:p>
          <w:sdt>
            <w:sdtPr>
              <w:id w:val="1001553383"/>
              <w:placeholder>
                <w:docPart w:val="44BF0453559A4AB4850D4E50C7CC0580"/>
              </w:placeholder>
              <w:temporary/>
              <w:showingPlcHdr/>
              <w15:appearance w15:val="hidden"/>
            </w:sdtPr>
            <w:sdtContent>
              <w:p w14:paraId="45C127E1" w14:textId="77777777" w:rsidR="00036450" w:rsidRPr="00D226A7" w:rsidRDefault="00036450" w:rsidP="00036450">
                <w:pPr>
                  <w:pStyle w:val="Heading2"/>
                </w:pPr>
                <w:r w:rsidRPr="00D226A7">
                  <w:t>WORK EXPERIENCE</w:t>
                </w:r>
              </w:p>
            </w:sdtContent>
          </w:sdt>
          <w:p w14:paraId="1E23CA5E" w14:textId="1A31FDF9" w:rsidR="00036450" w:rsidRPr="00D226A7" w:rsidRDefault="00777803" w:rsidP="00B359E4">
            <w:pPr>
              <w:pStyle w:val="Heading4"/>
            </w:pPr>
            <w:r w:rsidRPr="00D226A7">
              <w:t>JIT Inspire</w:t>
            </w:r>
            <w:r w:rsidR="00036450" w:rsidRPr="00D226A7">
              <w:t xml:space="preserve"> </w:t>
            </w:r>
            <w:r w:rsidR="00484452" w:rsidRPr="00D226A7">
              <w:t>[</w:t>
            </w:r>
            <w:r w:rsidRPr="00D226A7">
              <w:t>Software</w:t>
            </w:r>
            <w:r w:rsidR="00484452" w:rsidRPr="00D226A7">
              <w:t xml:space="preserve"> Development</w:t>
            </w:r>
            <w:r w:rsidRPr="00D226A7">
              <w:t xml:space="preserve"> </w:t>
            </w:r>
            <w:r w:rsidR="00C238B3" w:rsidRPr="00D226A7">
              <w:t>Training</w:t>
            </w:r>
            <w:r w:rsidR="00484452" w:rsidRPr="00D226A7">
              <w:t>]</w:t>
            </w:r>
          </w:p>
          <w:p w14:paraId="7AE8FD43" w14:textId="77777777" w:rsidR="00C238B3" w:rsidRPr="00D226A7" w:rsidRDefault="00C238B3" w:rsidP="00C238B3"/>
          <w:p w14:paraId="5E1733A4" w14:textId="33D7C279" w:rsidR="00036450" w:rsidRPr="00D226A7" w:rsidRDefault="00D226A7" w:rsidP="00B359E4">
            <w:pPr>
              <w:pStyle w:val="Date"/>
            </w:pPr>
            <w:r>
              <w:rPr>
                <w:sz w:val="16"/>
                <w:szCs w:val="20"/>
              </w:rPr>
              <w:t xml:space="preserve">[ </w:t>
            </w:r>
            <w:r w:rsidR="00C238B3" w:rsidRPr="00D226A7">
              <w:t>Oct 2021</w:t>
            </w:r>
            <w:r>
              <w:t xml:space="preserve"> </w:t>
            </w:r>
            <w:r w:rsidR="00036450" w:rsidRPr="00D226A7">
              <w:t>–</w:t>
            </w:r>
            <w:r w:rsidR="00C238B3" w:rsidRPr="00D226A7">
              <w:t xml:space="preserve">  April 2022</w:t>
            </w:r>
            <w:r>
              <w:t xml:space="preserve"> ]</w:t>
            </w:r>
          </w:p>
          <w:p w14:paraId="21E82D86" w14:textId="77777777" w:rsidR="00C238B3" w:rsidRPr="00D226A7" w:rsidRDefault="00C238B3" w:rsidP="00C238B3"/>
          <w:p w14:paraId="2F2D3C05" w14:textId="77777777" w:rsidR="00C238B3" w:rsidRPr="00D226A7" w:rsidRDefault="00C238B3" w:rsidP="00C238B3">
            <w:pPr>
              <w:pStyle w:val="ListParagraph"/>
              <w:numPr>
                <w:ilvl w:val="0"/>
                <w:numId w:val="2"/>
              </w:numPr>
            </w:pPr>
            <w:r w:rsidRPr="00D226A7">
              <w:t>HTML, CSS, JAVASCRIPT</w:t>
            </w:r>
          </w:p>
          <w:p w14:paraId="6CB56CEA" w14:textId="0441E903" w:rsidR="00C238B3" w:rsidRPr="00D226A7" w:rsidRDefault="00C238B3" w:rsidP="00C238B3">
            <w:pPr>
              <w:pStyle w:val="ListParagraph"/>
              <w:numPr>
                <w:ilvl w:val="0"/>
                <w:numId w:val="2"/>
              </w:numPr>
            </w:pPr>
            <w:r w:rsidRPr="00D226A7">
              <w:t>C, NodeJS</w:t>
            </w:r>
            <w:r w:rsidR="00484452" w:rsidRPr="00D226A7">
              <w:t>, Express, Serverless</w:t>
            </w:r>
          </w:p>
          <w:p w14:paraId="1C03431F" w14:textId="50B03052" w:rsidR="004D3011" w:rsidRPr="00D226A7" w:rsidRDefault="00C238B3" w:rsidP="00C238B3">
            <w:pPr>
              <w:pStyle w:val="ListParagraph"/>
              <w:numPr>
                <w:ilvl w:val="0"/>
                <w:numId w:val="2"/>
              </w:numPr>
            </w:pPr>
            <w:r w:rsidRPr="00D226A7">
              <w:t xml:space="preserve"> MySQL, P</w:t>
            </w:r>
            <w:r w:rsidR="00484452" w:rsidRPr="00D226A7">
              <w:t>ostgreSQL</w:t>
            </w:r>
          </w:p>
          <w:p w14:paraId="123AA790" w14:textId="5BC1AECC" w:rsidR="00484452" w:rsidRPr="00D226A7" w:rsidRDefault="00484452" w:rsidP="00C238B3">
            <w:pPr>
              <w:pStyle w:val="ListParagraph"/>
              <w:numPr>
                <w:ilvl w:val="0"/>
                <w:numId w:val="2"/>
              </w:numPr>
            </w:pPr>
            <w:r w:rsidRPr="00D226A7">
              <w:t>AWS, GIT, Postman, Etc.</w:t>
            </w:r>
          </w:p>
          <w:sdt>
            <w:sdtPr>
              <w:id w:val="1669594239"/>
              <w:placeholder>
                <w:docPart w:val="7C04AD3F382348E89AA72C3A6651AC32"/>
              </w:placeholder>
              <w:temporary/>
              <w:showingPlcHdr/>
              <w15:appearance w15:val="hidden"/>
            </w:sdtPr>
            <w:sdtContent>
              <w:p w14:paraId="4432BE6C" w14:textId="77777777" w:rsidR="00036450" w:rsidRPr="00D226A7" w:rsidRDefault="00180329" w:rsidP="00036450">
                <w:pPr>
                  <w:pStyle w:val="Heading2"/>
                </w:pPr>
                <w:r w:rsidRPr="00D226A7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5597B71" w14:textId="77777777" w:rsidR="00036450" w:rsidRPr="00D226A7" w:rsidRDefault="00036450" w:rsidP="004D3011">
            <w:pPr>
              <w:rPr>
                <w:color w:val="FFFFFF" w:themeColor="background1"/>
              </w:rPr>
            </w:pPr>
          </w:p>
          <w:p w14:paraId="60ECAF68" w14:textId="77777777" w:rsidR="004F1842" w:rsidRPr="00D226A7" w:rsidRDefault="004F1842" w:rsidP="004F1842">
            <w:pPr>
              <w:pStyle w:val="ListParagraph"/>
              <w:numPr>
                <w:ilvl w:val="0"/>
                <w:numId w:val="2"/>
              </w:numPr>
            </w:pPr>
            <w:r w:rsidRPr="00D226A7">
              <w:t>HTML, CSS, JAVASCRIPT</w:t>
            </w:r>
          </w:p>
          <w:p w14:paraId="731219D8" w14:textId="0E341DC9" w:rsidR="004F1842" w:rsidRPr="00D226A7" w:rsidRDefault="004F1842" w:rsidP="004F1842">
            <w:pPr>
              <w:pStyle w:val="ListParagraph"/>
              <w:numPr>
                <w:ilvl w:val="0"/>
                <w:numId w:val="2"/>
              </w:numPr>
            </w:pPr>
            <w:r w:rsidRPr="00D226A7">
              <w:t>C, NodeJS,</w:t>
            </w:r>
            <w:r w:rsidR="005455FF">
              <w:t xml:space="preserve"> ReactJS,</w:t>
            </w:r>
            <w:r w:rsidRPr="00D226A7">
              <w:t xml:space="preserve"> Express, Serverless</w:t>
            </w:r>
          </w:p>
          <w:p w14:paraId="18767758" w14:textId="77777777" w:rsidR="004F1842" w:rsidRPr="00D226A7" w:rsidRDefault="004F1842" w:rsidP="004F1842">
            <w:pPr>
              <w:pStyle w:val="ListParagraph"/>
              <w:numPr>
                <w:ilvl w:val="0"/>
                <w:numId w:val="2"/>
              </w:numPr>
            </w:pPr>
            <w:r w:rsidRPr="00D226A7">
              <w:t xml:space="preserve"> MySQL, PostgreSQL</w:t>
            </w:r>
          </w:p>
          <w:p w14:paraId="69C01DFB" w14:textId="3D409A1C" w:rsidR="004F1842" w:rsidRPr="00D226A7" w:rsidRDefault="004F1842" w:rsidP="004D3011">
            <w:pPr>
              <w:pStyle w:val="ListParagraph"/>
              <w:numPr>
                <w:ilvl w:val="0"/>
                <w:numId w:val="2"/>
              </w:numPr>
            </w:pPr>
            <w:r w:rsidRPr="00D226A7">
              <w:t>AWS, GIT, Postman, Etc.</w:t>
            </w:r>
          </w:p>
        </w:tc>
      </w:tr>
    </w:tbl>
    <w:p w14:paraId="7FAABA08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F093" w14:textId="77777777" w:rsidR="00194F22" w:rsidRDefault="00194F22" w:rsidP="000C45FF">
      <w:r>
        <w:separator/>
      </w:r>
    </w:p>
  </w:endnote>
  <w:endnote w:type="continuationSeparator" w:id="0">
    <w:p w14:paraId="3F07D2E9" w14:textId="77777777" w:rsidR="00194F22" w:rsidRDefault="00194F2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DD53" w14:textId="77777777" w:rsidR="00194F22" w:rsidRDefault="00194F22" w:rsidP="000C45FF">
      <w:r>
        <w:separator/>
      </w:r>
    </w:p>
  </w:footnote>
  <w:footnote w:type="continuationSeparator" w:id="0">
    <w:p w14:paraId="50E9D0EF" w14:textId="77777777" w:rsidR="00194F22" w:rsidRDefault="00194F2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E11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6B46BD" wp14:editId="398587D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44543"/>
    <w:multiLevelType w:val="hybridMultilevel"/>
    <w:tmpl w:val="4ED841F8"/>
    <w:lvl w:ilvl="0" w:tplc="CCD234D6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B4C0D"/>
    <w:multiLevelType w:val="hybridMultilevel"/>
    <w:tmpl w:val="282EBE0C"/>
    <w:lvl w:ilvl="0" w:tplc="9CA286B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950881">
    <w:abstractNumId w:val="1"/>
  </w:num>
  <w:num w:numId="2" w16cid:durableId="97645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C2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94F22"/>
    <w:rsid w:val="001A74A5"/>
    <w:rsid w:val="001B2ABD"/>
    <w:rsid w:val="001E0391"/>
    <w:rsid w:val="001E1759"/>
    <w:rsid w:val="001F1ECC"/>
    <w:rsid w:val="002400EB"/>
    <w:rsid w:val="00256CF7"/>
    <w:rsid w:val="00281FD5"/>
    <w:rsid w:val="00296CAD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84452"/>
    <w:rsid w:val="00496591"/>
    <w:rsid w:val="004C3EF1"/>
    <w:rsid w:val="004C63E4"/>
    <w:rsid w:val="004D3011"/>
    <w:rsid w:val="004F1842"/>
    <w:rsid w:val="005262AC"/>
    <w:rsid w:val="005455FF"/>
    <w:rsid w:val="005630C2"/>
    <w:rsid w:val="005E39D5"/>
    <w:rsid w:val="00600670"/>
    <w:rsid w:val="0062123A"/>
    <w:rsid w:val="00646E75"/>
    <w:rsid w:val="006771D0"/>
    <w:rsid w:val="00715FCB"/>
    <w:rsid w:val="00721037"/>
    <w:rsid w:val="00743101"/>
    <w:rsid w:val="00764C9F"/>
    <w:rsid w:val="007775E1"/>
    <w:rsid w:val="00777803"/>
    <w:rsid w:val="007867A0"/>
    <w:rsid w:val="007927F5"/>
    <w:rsid w:val="00802CA0"/>
    <w:rsid w:val="009260CD"/>
    <w:rsid w:val="00940A66"/>
    <w:rsid w:val="00952C25"/>
    <w:rsid w:val="00A00B91"/>
    <w:rsid w:val="00A2118D"/>
    <w:rsid w:val="00AD0A50"/>
    <w:rsid w:val="00AD76E2"/>
    <w:rsid w:val="00B01633"/>
    <w:rsid w:val="00B0280E"/>
    <w:rsid w:val="00B20152"/>
    <w:rsid w:val="00B359E4"/>
    <w:rsid w:val="00B57D98"/>
    <w:rsid w:val="00B70850"/>
    <w:rsid w:val="00BD630D"/>
    <w:rsid w:val="00C066B6"/>
    <w:rsid w:val="00C238B3"/>
    <w:rsid w:val="00C37BA1"/>
    <w:rsid w:val="00C4674C"/>
    <w:rsid w:val="00C506CF"/>
    <w:rsid w:val="00C72BED"/>
    <w:rsid w:val="00C9578B"/>
    <w:rsid w:val="00CB0055"/>
    <w:rsid w:val="00D226A7"/>
    <w:rsid w:val="00D2522B"/>
    <w:rsid w:val="00D422DE"/>
    <w:rsid w:val="00D45446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E5C9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2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sh\AppData\Local\Microsoft\Office\16.0\DTS\en-US%7b647F1BFC-12FD-443F-BAAD-F2125DE7A2D2%7d\%7b8B70D347-0A60-49A7-B1F9-28498EC2852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6E6482BBA4BDABDA4D923FA692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3A5F7-9004-4F9C-AE90-F016F8A5EB52}"/>
      </w:docPartPr>
      <w:docPartBody>
        <w:p w:rsidR="00E9374B" w:rsidRDefault="004A5889">
          <w:pPr>
            <w:pStyle w:val="B9B6E6482BBA4BDABDA4D923FA692308"/>
          </w:pPr>
          <w:r w:rsidRPr="00D5459D">
            <w:t>Profile</w:t>
          </w:r>
        </w:p>
      </w:docPartBody>
    </w:docPart>
    <w:docPart>
      <w:docPartPr>
        <w:name w:val="6A21B4BCDAC741DEB1FFE37FDF0AB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51556-47B4-4BD8-A1FA-DC7D3920421B}"/>
      </w:docPartPr>
      <w:docPartBody>
        <w:p w:rsidR="00E9374B" w:rsidRDefault="004A5889">
          <w:pPr>
            <w:pStyle w:val="6A21B4BCDAC741DEB1FFE37FDF0AB97B"/>
          </w:pPr>
          <w:r w:rsidRPr="00CB0055">
            <w:t>Contact</w:t>
          </w:r>
        </w:p>
      </w:docPartBody>
    </w:docPart>
    <w:docPart>
      <w:docPartPr>
        <w:name w:val="3E059813393C40C5AD89A62DB16E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505D2-3494-4483-A7AE-33197AAEF8BA}"/>
      </w:docPartPr>
      <w:docPartBody>
        <w:p w:rsidR="00E9374B" w:rsidRDefault="004A5889">
          <w:pPr>
            <w:pStyle w:val="3E059813393C40C5AD89A62DB16EFCCD"/>
          </w:pPr>
          <w:r w:rsidRPr="004D3011">
            <w:t>PHONE:</w:t>
          </w:r>
        </w:p>
      </w:docPartBody>
    </w:docPart>
    <w:docPart>
      <w:docPartPr>
        <w:name w:val="1F1AFA3D6C0B4625B54B927FF31D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7BC0C-3DBB-4A42-ABD8-06ED0C79C819}"/>
      </w:docPartPr>
      <w:docPartBody>
        <w:p w:rsidR="00E9374B" w:rsidRDefault="004A5889">
          <w:pPr>
            <w:pStyle w:val="1F1AFA3D6C0B4625B54B927FF31D94B1"/>
          </w:pPr>
          <w:r w:rsidRPr="004D3011">
            <w:t>EMAIL:</w:t>
          </w:r>
        </w:p>
      </w:docPartBody>
    </w:docPart>
    <w:docPart>
      <w:docPartPr>
        <w:name w:val="450DC23A3C064289AD3BBA49954E1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BC5A-42DA-439A-8055-8EA47E291CCA}"/>
      </w:docPartPr>
      <w:docPartBody>
        <w:p w:rsidR="00E9374B" w:rsidRDefault="004A5889">
          <w:pPr>
            <w:pStyle w:val="450DC23A3C064289AD3BBA49954E1D74"/>
          </w:pPr>
          <w:r w:rsidRPr="00CB0055">
            <w:t>Hobbies</w:t>
          </w:r>
        </w:p>
      </w:docPartBody>
    </w:docPart>
    <w:docPart>
      <w:docPartPr>
        <w:name w:val="872C0F9111AD4714BD034989D0321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0B9ED-F974-44A0-8046-1824531D25AD}"/>
      </w:docPartPr>
      <w:docPartBody>
        <w:p w:rsidR="00E9374B" w:rsidRDefault="004A5889">
          <w:pPr>
            <w:pStyle w:val="872C0F9111AD4714BD034989D0321FCC"/>
          </w:pPr>
          <w:r w:rsidRPr="00036450">
            <w:t>EDUCATION</w:t>
          </w:r>
        </w:p>
      </w:docPartBody>
    </w:docPart>
    <w:docPart>
      <w:docPartPr>
        <w:name w:val="44BF0453559A4AB4850D4E50C7CC0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7ED2D-2EFF-4D4F-87F6-CA43EA505EF6}"/>
      </w:docPartPr>
      <w:docPartBody>
        <w:p w:rsidR="00E9374B" w:rsidRDefault="004A5889">
          <w:pPr>
            <w:pStyle w:val="44BF0453559A4AB4850D4E50C7CC0580"/>
          </w:pPr>
          <w:r w:rsidRPr="00036450">
            <w:t>WORK EXPERIENCE</w:t>
          </w:r>
        </w:p>
      </w:docPartBody>
    </w:docPart>
    <w:docPart>
      <w:docPartPr>
        <w:name w:val="7C04AD3F382348E89AA72C3A6651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D0068-1837-432B-9B48-2B7094387A11}"/>
      </w:docPartPr>
      <w:docPartBody>
        <w:p w:rsidR="00E9374B" w:rsidRDefault="004A5889">
          <w:pPr>
            <w:pStyle w:val="7C04AD3F382348E89AA72C3A6651AC3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89"/>
    <w:rsid w:val="00320501"/>
    <w:rsid w:val="004A5889"/>
    <w:rsid w:val="00E9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6E6482BBA4BDABDA4D923FA692308">
    <w:name w:val="B9B6E6482BBA4BDABDA4D923FA692308"/>
  </w:style>
  <w:style w:type="paragraph" w:customStyle="1" w:styleId="6A21B4BCDAC741DEB1FFE37FDF0AB97B">
    <w:name w:val="6A21B4BCDAC741DEB1FFE37FDF0AB97B"/>
  </w:style>
  <w:style w:type="paragraph" w:customStyle="1" w:styleId="3E059813393C40C5AD89A62DB16EFCCD">
    <w:name w:val="3E059813393C40C5AD89A62DB16EFCCD"/>
  </w:style>
  <w:style w:type="paragraph" w:customStyle="1" w:styleId="1F1AFA3D6C0B4625B54B927FF31D94B1">
    <w:name w:val="1F1AFA3D6C0B4625B54B927FF31D94B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50DC23A3C064289AD3BBA49954E1D74">
    <w:name w:val="450DC23A3C064289AD3BBA49954E1D74"/>
  </w:style>
  <w:style w:type="paragraph" w:customStyle="1" w:styleId="872C0F9111AD4714BD034989D0321FCC">
    <w:name w:val="872C0F9111AD4714BD034989D0321FCC"/>
  </w:style>
  <w:style w:type="paragraph" w:customStyle="1" w:styleId="44BF0453559A4AB4850D4E50C7CC0580">
    <w:name w:val="44BF0453559A4AB4850D4E50C7CC058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C04AD3F382348E89AA72C3A6651AC32">
    <w:name w:val="7C04AD3F382348E89AA72C3A6651A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{8B70D347-0A60-49A7-B1F9-28498EC28524}tf00546271_win32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2022-05-24T09:48:00Z</dcterms:created>
  <dcterms:modified xsi:type="dcterms:W3CDTF">2023-04-21T06:07:00Z</dcterms:modified>
</cp:coreProperties>
</file>